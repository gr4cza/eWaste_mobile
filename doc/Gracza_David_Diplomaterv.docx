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62CB" w14:textId="3FD82532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1BAF1257" w:rsidR="004851C7" w:rsidRDefault="00ED24FC" w:rsidP="00D429F2">
      <w:pPr>
        <w:pStyle w:val="Cmlapkarstanszk"/>
      </w:pPr>
      <w:fldSimple w:instr=" DOCPROPERTY  Company  \* MERGEFORMAT ">
        <w:r w:rsidR="001B0131">
          <w:t>Automatizálási és Alkalmazott Informatikai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5E696097" w14:textId="4ACB8BA9" w:rsidR="004851C7" w:rsidRDefault="004851C7"/>
    <w:p w14:paraId="7DB9A8EF" w14:textId="77777777" w:rsidR="001B0131" w:rsidRDefault="001B0131"/>
    <w:p w14:paraId="0BAB6244" w14:textId="77777777" w:rsidR="004851C7" w:rsidRPr="00B50CAA" w:rsidRDefault="004851C7"/>
    <w:p w14:paraId="48E58346" w14:textId="318CD2EA" w:rsidR="0063585C" w:rsidRPr="00B50CAA" w:rsidRDefault="00ED24FC" w:rsidP="00171054">
      <w:pPr>
        <w:pStyle w:val="Cmlapszerz"/>
      </w:pPr>
      <w:fldSimple w:instr=" AUTHOR  \* MERGEFORMAT ">
        <w:r w:rsidR="001B0131">
          <w:t>Gracza Dávid</w:t>
        </w:r>
      </w:fldSimple>
    </w:p>
    <w:p w14:paraId="27E9F397" w14:textId="205A4F24" w:rsidR="0063585C" w:rsidRPr="001B0131" w:rsidRDefault="00ED24FC" w:rsidP="001B0131">
      <w:pPr>
        <w:pStyle w:val="Cm"/>
      </w:pPr>
      <w:fldSimple w:instr=" TITLE  \* MERGEFORMAT ">
        <w:r w:rsidR="001B0131">
          <w:t xml:space="preserve">Köztéri objektumok felismerése ML Kit </w:t>
        </w:r>
        <w:r w:rsidR="001B0131" w:rsidRPr="0086274D">
          <w:rPr>
            <w:sz w:val="52"/>
            <w:szCs w:val="32"/>
          </w:rPr>
          <w:t>segítségével</w:t>
        </w:r>
        <w:r w:rsidR="001B0131">
          <w:t xml:space="preserve"> Android platformon</w:t>
        </w:r>
      </w:fldSimple>
    </w:p>
    <w:p w14:paraId="5532B58E" w14:textId="28936051" w:rsidR="0063585C" w:rsidRPr="00B50CAA" w:rsidRDefault="00ED24FC" w:rsidP="009C1C93">
      <w:pPr>
        <w:pStyle w:val="Alcm"/>
      </w:pPr>
      <w:fldSimple w:instr=" SUBJECT  \* MERGEFORMAT ">
        <w:r w:rsidR="001B0131">
          <w:t>Diplomaterv</w:t>
        </w:r>
      </w:fldSimple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F4CA771" w:rsidR="0063585C" w:rsidRDefault="00ED24FC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1B0131">
                                <w:t>Dr. Forstner Bertalan</w:t>
                              </w:r>
                            </w:fldSimple>
                          </w:p>
                          <w:p w14:paraId="4EC91467" w14:textId="2927E232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7E5DA4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F4CA771" w:rsidR="0063585C" w:rsidRDefault="00ED24FC" w:rsidP="00171054">
                      <w:pPr>
                        <w:pStyle w:val="Cmlapszerz"/>
                      </w:pPr>
                      <w:fldSimple w:instr=" DOCPROPERTY &quot;Manager&quot;  \* MERGEFORMAT ">
                        <w:r w:rsidR="001B0131">
                          <w:t>Dr. Forstner Bertalan</w:t>
                        </w:r>
                      </w:fldSimple>
                    </w:p>
                    <w:p w14:paraId="4EC91467" w14:textId="2927E232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7E5DA4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9915A43" w14:textId="68E097C2" w:rsidR="001B0131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981263" w:history="1">
        <w:r w:rsidR="001B0131" w:rsidRPr="00EF258D">
          <w:rPr>
            <w:rStyle w:val="Hiperhivatkozs"/>
            <w:noProof/>
          </w:rPr>
          <w:t>Összefoglaló</w:t>
        </w:r>
        <w:r w:rsidR="001B0131">
          <w:rPr>
            <w:noProof/>
            <w:webHidden/>
          </w:rPr>
          <w:tab/>
        </w:r>
        <w:r w:rsidR="001B0131">
          <w:rPr>
            <w:noProof/>
            <w:webHidden/>
          </w:rPr>
          <w:fldChar w:fldCharType="begin"/>
        </w:r>
        <w:r w:rsidR="001B0131">
          <w:rPr>
            <w:noProof/>
            <w:webHidden/>
          </w:rPr>
          <w:instrText xml:space="preserve"> PAGEREF _Toc64981263 \h </w:instrText>
        </w:r>
        <w:r w:rsidR="001B0131">
          <w:rPr>
            <w:noProof/>
            <w:webHidden/>
          </w:rPr>
        </w:r>
        <w:r w:rsidR="001B0131">
          <w:rPr>
            <w:noProof/>
            <w:webHidden/>
          </w:rPr>
          <w:fldChar w:fldCharType="separate"/>
        </w:r>
        <w:r w:rsidR="001B0131">
          <w:rPr>
            <w:noProof/>
            <w:webHidden/>
          </w:rPr>
          <w:t>4</w:t>
        </w:r>
        <w:r w:rsidR="001B0131">
          <w:rPr>
            <w:noProof/>
            <w:webHidden/>
          </w:rPr>
          <w:fldChar w:fldCharType="end"/>
        </w:r>
      </w:hyperlink>
    </w:p>
    <w:p w14:paraId="0840ACA9" w14:textId="29F77332" w:rsidR="001B0131" w:rsidRDefault="001B013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64981264" w:history="1">
        <w:r w:rsidRPr="00EF258D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2C8D96" w14:textId="381E008A" w:rsidR="001B0131" w:rsidRDefault="001B013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64981265" w:history="1">
        <w:r w:rsidRPr="00EF258D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408431" w14:textId="3AB2F565" w:rsidR="001B0131" w:rsidRDefault="001B013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64981266" w:history="1">
        <w:r w:rsidRPr="00EF258D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1C1754" w14:textId="1DCF1EDB" w:rsidR="001B0131" w:rsidRDefault="001B0131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64981267" w:history="1">
        <w:r w:rsidRPr="00EF258D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_Toc64981267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0DC16" w14:textId="4AB7CEF3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71BAABAD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1B0131">
        <w:rPr>
          <w:b/>
          <w:bCs/>
          <w:noProof/>
        </w:rPr>
        <w:t>Gracza Dávid</w:t>
      </w:r>
      <w:r w:rsidRPr="00B50CAA">
        <w:rPr>
          <w:b/>
          <w:bCs/>
        </w:rPr>
        <w:fldChar w:fldCharType="end"/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044D774E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1B0131">
        <w:rPr>
          <w:noProof/>
        </w:rPr>
        <w:t>2021. 02. 23.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6C282614" w:rsidR="005E01E0" w:rsidRDefault="005E01E0" w:rsidP="00854BDC">
      <w:pPr>
        <w:pStyle w:val="Nyilatkozatalrs"/>
      </w:pPr>
      <w:r>
        <w:tab/>
      </w:r>
      <w:fldSimple w:instr=" AUTHOR   \* MERGEFORMAT ">
        <w:r w:rsidR="001B0131">
          <w:t>Gracza Dávid</w:t>
        </w:r>
      </w:fldSimple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64981263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Pr="0086274D" w:rsidRDefault="0063585C" w:rsidP="00816BCB">
      <w:pPr>
        <w:pStyle w:val="Fejezetcimszmozsnlkl"/>
        <w:rPr>
          <w:lang w:val="en-US"/>
        </w:rPr>
      </w:pPr>
      <w:bookmarkStart w:id="1" w:name="_Toc64981264"/>
      <w:r w:rsidRPr="0086274D">
        <w:rPr>
          <w:lang w:val="en-US"/>
        </w:rPr>
        <w:lastRenderedPageBreak/>
        <w:t>Abstract</w:t>
      </w:r>
      <w:bookmarkEnd w:id="1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Cmsor1"/>
      </w:pPr>
      <w:bookmarkStart w:id="2" w:name="_Toc332797397"/>
      <w:bookmarkStart w:id="3" w:name="_Toc64981265"/>
      <w:r>
        <w:lastRenderedPageBreak/>
        <w:t>Bevezetés</w:t>
      </w:r>
      <w:bookmarkEnd w:id="2"/>
      <w:bookmarkEnd w:id="3"/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4" w:name="_Toc64981266"/>
      <w:r w:rsidRPr="00B50CAA">
        <w:lastRenderedPageBreak/>
        <w:t>Irodalomjegyzék</w:t>
      </w:r>
      <w:bookmarkEnd w:id="4"/>
    </w:p>
    <w:p w14:paraId="7471CB1A" w14:textId="59DB4552" w:rsidR="00E42F0D" w:rsidRPr="00EE1A1F" w:rsidRDefault="001B0131" w:rsidP="006F512E">
      <w:pPr>
        <w:pStyle w:val="Irodalomjegyzksor"/>
      </w:pPr>
      <w:r>
        <w:t>TBD</w:t>
      </w:r>
    </w:p>
    <w:p w14:paraId="4C89A339" w14:textId="77777777" w:rsidR="00B50CAA" w:rsidRDefault="00B50CAA" w:rsidP="00816BCB">
      <w:pPr>
        <w:pStyle w:val="Fejezetcimszmozsnlkl"/>
      </w:pPr>
      <w:bookmarkStart w:id="5" w:name="_Toc64981267"/>
      <w:r>
        <w:lastRenderedPageBreak/>
        <w:t>Függelék</w:t>
      </w:r>
      <w:bookmarkEnd w:id="5"/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445FE" w14:textId="77777777" w:rsidR="00BA53BE" w:rsidRDefault="00BA53BE">
      <w:r>
        <w:separator/>
      </w:r>
    </w:p>
  </w:endnote>
  <w:endnote w:type="continuationSeparator" w:id="0">
    <w:p w14:paraId="5FBC13F6" w14:textId="77777777" w:rsidR="00BA53BE" w:rsidRDefault="00BA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B3C30" w14:textId="77777777" w:rsidR="00BA53BE" w:rsidRDefault="00BA53BE">
      <w:r>
        <w:separator/>
      </w:r>
    </w:p>
  </w:footnote>
  <w:footnote w:type="continuationSeparator" w:id="0">
    <w:p w14:paraId="6218FD53" w14:textId="77777777" w:rsidR="00BA53BE" w:rsidRDefault="00BA5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53E0"/>
    <w:rsid w:val="00162232"/>
    <w:rsid w:val="00171054"/>
    <w:rsid w:val="001A57BC"/>
    <w:rsid w:val="001B0131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524FC"/>
    <w:rsid w:val="00576495"/>
    <w:rsid w:val="005D3443"/>
    <w:rsid w:val="005E01E0"/>
    <w:rsid w:val="005F3404"/>
    <w:rsid w:val="0062185B"/>
    <w:rsid w:val="0063585C"/>
    <w:rsid w:val="00641018"/>
    <w:rsid w:val="00650C7C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7E5DA4"/>
    <w:rsid w:val="00816BCB"/>
    <w:rsid w:val="00854BDC"/>
    <w:rsid w:val="0086274D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96880"/>
    <w:rsid w:val="00BA53BE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1B0131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48"/>
      <w:szCs w:val="28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14</TotalTime>
  <Pages>8</Pages>
  <Words>319</Words>
  <Characters>1824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Köztéri objektumok felismerése ML Kit segítségével Android platformon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Forstner Bertalan</Manager>
  <Company>Automatizálási és Alkalmazott Informatikai Tanszék</Company>
  <LinksUpToDate>false</LinksUpToDate>
  <CharactersWithSpaces>2139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Köztéri objektumok felismerése ML Kit segítségével Android platformon</dc:title>
  <dc:subject>Diplomaterv</dc:subject>
  <dc:creator>Gracza Dávid</dc:creator>
  <cp:keywords/>
  <dc:description>Az adatok átírása után a dokumentum egészére adjanak ki frissítést.</dc:description>
  <cp:lastModifiedBy>Dávid Gracza</cp:lastModifiedBy>
  <cp:revision>4</cp:revision>
  <cp:lastPrinted>2002-07-08T12:51:00Z</cp:lastPrinted>
  <dcterms:created xsi:type="dcterms:W3CDTF">2021-02-23T12:53:00Z</dcterms:created>
  <dcterms:modified xsi:type="dcterms:W3CDTF">2021-02-23T13:03:00Z</dcterms:modified>
</cp:coreProperties>
</file>